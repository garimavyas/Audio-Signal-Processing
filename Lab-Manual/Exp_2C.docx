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70" w:rsidRPr="002D29FC" w:rsidRDefault="00DB3070" w:rsidP="00930F09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>EXPERIMENT NO. 2(C)</w:t>
      </w:r>
    </w:p>
    <w:p w:rsidR="00DB3070" w:rsidRPr="002D29FC" w:rsidRDefault="00DB3070" w:rsidP="00930F0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B3070" w:rsidRPr="002836C4" w:rsidRDefault="00DB3070" w:rsidP="00930F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C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A35800">
        <w:rPr>
          <w:rFonts w:ascii="Times New Roman" w:hAnsi="Times New Roman" w:cs="Times New Roman"/>
          <w:sz w:val="24"/>
          <w:szCs w:val="24"/>
        </w:rPr>
        <w:t>Play an audio file at different sampling rates.</w:t>
      </w:r>
    </w:p>
    <w:p w:rsidR="00DB3070" w:rsidRDefault="00DB3070" w:rsidP="00930F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3070" w:rsidRDefault="00DB3070" w:rsidP="005C08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TOOL</w:t>
      </w:r>
      <w:r w:rsidRPr="002D29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USED</w:t>
      </w:r>
      <w:r w:rsidRPr="002D2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D29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9FC">
        <w:rPr>
          <w:rFonts w:ascii="Times New Roman" w:hAnsi="Times New Roman" w:cs="Times New Roman"/>
          <w:sz w:val="24"/>
          <w:szCs w:val="24"/>
        </w:rPr>
        <w:t xml:space="preserve">MATLAB 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DB3070" w:rsidRDefault="00DB3070" w:rsidP="00930F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0D2E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:rsidR="00DB3070" w:rsidRDefault="00DB3070" w:rsidP="00930F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B3070" w:rsidRPr="00E20D2E" w:rsidRDefault="00DB3070" w:rsidP="00E20D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D2E">
        <w:rPr>
          <w:rFonts w:ascii="Times New Roman" w:hAnsi="Times New Roman" w:cs="Times New Roman"/>
          <w:sz w:val="24"/>
          <w:szCs w:val="24"/>
        </w:rPr>
        <w:t>We can directly play the given audio file at different sampling rate by using the given command:</w:t>
      </w:r>
    </w:p>
    <w:p w:rsidR="00DB3070" w:rsidRPr="00E20D2E" w:rsidRDefault="00DB3070" w:rsidP="00E20D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3070" w:rsidRPr="00E20D2E" w:rsidRDefault="00DB3070" w:rsidP="00E20D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0D2E">
        <w:rPr>
          <w:rFonts w:ascii="Times New Roman" w:hAnsi="Times New Roman" w:cs="Times New Roman"/>
          <w:sz w:val="24"/>
          <w:szCs w:val="24"/>
        </w:rPr>
        <w:t>Wavplay(filename, sampling rate, bit resolution);</w:t>
      </w:r>
    </w:p>
    <w:p w:rsidR="00DB3070" w:rsidRPr="00E20D2E" w:rsidRDefault="00DB3070" w:rsidP="00E20D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0D2E">
        <w:rPr>
          <w:rFonts w:ascii="Times New Roman" w:hAnsi="Times New Roman" w:cs="Times New Roman"/>
          <w:sz w:val="24"/>
          <w:szCs w:val="24"/>
        </w:rPr>
        <w:t>The second and third parameters are optional. But in this experiment the sampling rate must be mentioned prior.</w:t>
      </w:r>
    </w:p>
    <w:p w:rsidR="00DB3070" w:rsidRDefault="00DB3070" w:rsidP="00930F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3070" w:rsidRPr="002D29FC" w:rsidRDefault="00DB3070" w:rsidP="0093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29FC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FOLLOWED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B3070" w:rsidRPr="002D29FC" w:rsidRDefault="00DB3070" w:rsidP="0093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070" w:rsidRPr="002D29FC" w:rsidRDefault="00DB3070" w:rsidP="00930F09">
      <w:pPr>
        <w:jc w:val="both"/>
        <w:rPr>
          <w:rFonts w:ascii="Times New Roman" w:hAnsi="Times New Roman" w:cs="Times New Roman"/>
          <w:sz w:val="24"/>
          <w:szCs w:val="24"/>
        </w:rPr>
      </w:pPr>
      <w:r w:rsidRPr="002D29F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Read the audio signal using “wavread” command.</w:t>
      </w:r>
    </w:p>
    <w:p w:rsidR="00DB3070" w:rsidRDefault="00DB3070" w:rsidP="00930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Play the signal at different sampling rates </w:t>
      </w:r>
    </w:p>
    <w:p w:rsidR="00DB3070" w:rsidRDefault="00DB3070" w:rsidP="00930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Observe the difference between all signals.</w:t>
      </w:r>
    </w:p>
    <w:p w:rsidR="00DB3070" w:rsidRDefault="00DB3070" w:rsidP="00930F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B3070" w:rsidRDefault="00DB3070" w:rsidP="00930F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C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B3070" w:rsidRPr="00FF1F42" w:rsidRDefault="00DB3070" w:rsidP="00930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audio signal is successfully played at different sampling rates. It is observed that signal played at higher sampling rate sounds faster than a signal played at lower sampling rate.</w:t>
      </w:r>
    </w:p>
    <w:p w:rsidR="00DB3070" w:rsidRPr="002D29FC" w:rsidRDefault="00DB3070" w:rsidP="00930F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B3070" w:rsidRDefault="00DB3070" w:rsidP="00930F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070" w:rsidRDefault="00DB3070" w:rsidP="00930F0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3070" w:rsidSect="003B6E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0F09"/>
    <w:rsid w:val="0010003B"/>
    <w:rsid w:val="00260D4A"/>
    <w:rsid w:val="002836C4"/>
    <w:rsid w:val="002D29FC"/>
    <w:rsid w:val="003B6E94"/>
    <w:rsid w:val="00417481"/>
    <w:rsid w:val="005C0891"/>
    <w:rsid w:val="0082350B"/>
    <w:rsid w:val="00836DC4"/>
    <w:rsid w:val="00930F09"/>
    <w:rsid w:val="009F4E68"/>
    <w:rsid w:val="00A35800"/>
    <w:rsid w:val="00AB548D"/>
    <w:rsid w:val="00B87D19"/>
    <w:rsid w:val="00D70563"/>
    <w:rsid w:val="00D84BC1"/>
    <w:rsid w:val="00DB3070"/>
    <w:rsid w:val="00E20D2E"/>
    <w:rsid w:val="00E406AB"/>
    <w:rsid w:val="00F94464"/>
    <w:rsid w:val="00FB5D0E"/>
    <w:rsid w:val="00FF1F42"/>
    <w:rsid w:val="00FF4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6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108</Words>
  <Characters>620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Garimav</cp:lastModifiedBy>
  <cp:revision>10</cp:revision>
  <dcterms:created xsi:type="dcterms:W3CDTF">2012-08-21T06:10:00Z</dcterms:created>
  <dcterms:modified xsi:type="dcterms:W3CDTF">2012-09-24T07:45:00Z</dcterms:modified>
</cp:coreProperties>
</file>