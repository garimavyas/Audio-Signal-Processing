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BC" w:rsidRPr="004A29E7" w:rsidRDefault="00BE23BC" w:rsidP="00765B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NO. 2(D)</w:t>
      </w:r>
    </w:p>
    <w:p w:rsidR="00BE23BC" w:rsidRPr="002D29FC" w:rsidRDefault="00BE23BC" w:rsidP="00765BB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E23BC" w:rsidRPr="006F782C" w:rsidRDefault="00BE23BC" w:rsidP="00765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A35800">
        <w:rPr>
          <w:rFonts w:ascii="Times New Roman" w:hAnsi="Times New Roman" w:cs="Times New Roman"/>
          <w:sz w:val="24"/>
          <w:szCs w:val="24"/>
        </w:rPr>
        <w:t xml:space="preserve">Use of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A35800">
        <w:rPr>
          <w:rFonts w:ascii="Times New Roman" w:hAnsi="Times New Roman" w:cs="Times New Roman"/>
          <w:sz w:val="24"/>
          <w:szCs w:val="24"/>
        </w:rPr>
        <w:t>whos</w:t>
      </w:r>
      <w:r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 w:rsidRPr="00A35800">
        <w:rPr>
          <w:rFonts w:ascii="Times New Roman" w:hAnsi="Times New Roman" w:cs="Times New Roman"/>
          <w:sz w:val="24"/>
          <w:szCs w:val="24"/>
        </w:rPr>
        <w:t xml:space="preserve"> command to view the variables in the workspace.</w:t>
      </w:r>
    </w:p>
    <w:p w:rsidR="00BE23BC" w:rsidRDefault="00BE23BC" w:rsidP="00765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TOOL</w:t>
      </w: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USED</w:t>
      </w:r>
      <w:r w:rsidRPr="002D2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D29FC">
        <w:rPr>
          <w:rFonts w:ascii="Times New Roman" w:hAnsi="Times New Roman" w:cs="Times New Roman"/>
          <w:sz w:val="24"/>
          <w:szCs w:val="24"/>
        </w:rPr>
        <w:t>MATLAB 11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698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:rsidR="00BE23BC" w:rsidRPr="000E5698" w:rsidRDefault="00BE23BC" w:rsidP="000E56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98">
        <w:rPr>
          <w:rFonts w:ascii="Times New Roman" w:hAnsi="Times New Roman" w:cs="Times New Roman"/>
          <w:sz w:val="24"/>
          <w:szCs w:val="24"/>
        </w:rPr>
        <w:t xml:space="preserve">The “whos” command </w:t>
      </w:r>
      <w:bookmarkStart w:id="1" w:name="BM455212"/>
      <w:bookmarkEnd w:id="1"/>
      <w:r w:rsidRPr="000E5698">
        <w:rPr>
          <w:rFonts w:ascii="Times New Roman" w:hAnsi="Times New Roman" w:cs="Times New Roman"/>
          <w:sz w:val="24"/>
          <w:szCs w:val="24"/>
        </w:rPr>
        <w:t>lists the current variables and their sizes and types. It also reports the totals for sizes. The syntax for the command is :</w:t>
      </w:r>
    </w:p>
    <w:p w:rsidR="00BE23BC" w:rsidRPr="000E5698" w:rsidRDefault="00BE23BC" w:rsidP="000E5698">
      <w:pPr>
        <w:spacing w:line="360" w:lineRule="auto"/>
        <w:jc w:val="center"/>
        <w:rPr>
          <w:rStyle w:val="HTMLCode"/>
          <w:rFonts w:ascii="Times New Roman" w:hAnsi="Times New Roman" w:cs="Times New Roman"/>
          <w:sz w:val="24"/>
          <w:szCs w:val="24"/>
        </w:rPr>
      </w:pPr>
      <w:r w:rsidRPr="000E5698">
        <w:rPr>
          <w:rStyle w:val="HTMLCode"/>
          <w:rFonts w:ascii="Times New Roman" w:hAnsi="Times New Roman" w:cs="Times New Roman"/>
          <w:sz w:val="24"/>
          <w:szCs w:val="24"/>
        </w:rPr>
        <w:t>whos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E5698">
        <w:rPr>
          <w:rStyle w:val="HTMLCode"/>
          <w:rFonts w:ascii="Times New Roman" w:hAnsi="Times New Roman" w:cs="Times New Roman"/>
          <w:sz w:val="24"/>
          <w:szCs w:val="24"/>
        </w:rPr>
        <w:t>('</w:t>
      </w:r>
      <w:r w:rsidRPr="000E569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-file</w:t>
      </w:r>
      <w:r w:rsidRPr="000E5698">
        <w:rPr>
          <w:rStyle w:val="HTMLCode"/>
          <w:rFonts w:ascii="Times New Roman" w:hAnsi="Times New Roman" w:cs="Times New Roman"/>
          <w:sz w:val="24"/>
          <w:szCs w:val="24"/>
        </w:rPr>
        <w:t>','filename','var1','var2',...)</w:t>
      </w:r>
      <w:bookmarkStart w:id="2" w:name="BM458647"/>
      <w:bookmarkEnd w:id="2"/>
    </w:p>
    <w:p w:rsidR="00BE23BC" w:rsidRPr="000E5698" w:rsidRDefault="00BE23BC" w:rsidP="000E56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98">
        <w:rPr>
          <w:rStyle w:val="HTMLCode"/>
          <w:rFonts w:ascii="Times New Roman" w:hAnsi="Times New Roman" w:cs="Times New Roman"/>
          <w:sz w:val="24"/>
          <w:szCs w:val="24"/>
        </w:rPr>
        <w:t xml:space="preserve">It </w:t>
      </w:r>
      <w:r w:rsidRPr="000E5698">
        <w:rPr>
          <w:rFonts w:ascii="Times New Roman" w:hAnsi="Times New Roman" w:cs="Times New Roman"/>
          <w:sz w:val="24"/>
          <w:szCs w:val="24"/>
        </w:rPr>
        <w:t xml:space="preserve">list the specified variables in the MAT-file </w:t>
      </w:r>
      <w:r w:rsidRPr="000E5698">
        <w:rPr>
          <w:rStyle w:val="HTMLCode"/>
          <w:rFonts w:ascii="Times New Roman" w:hAnsi="Times New Roman" w:cs="Times New Roman"/>
          <w:sz w:val="24"/>
          <w:szCs w:val="24"/>
        </w:rPr>
        <w:t>filename</w:t>
      </w:r>
      <w:r w:rsidRPr="000E5698">
        <w:rPr>
          <w:rFonts w:ascii="Times New Roman" w:hAnsi="Times New Roman" w:cs="Times New Roman"/>
          <w:sz w:val="24"/>
          <w:szCs w:val="24"/>
        </w:rPr>
        <w:t xml:space="preserve">. The wildcard character </w:t>
      </w:r>
      <w:r w:rsidRPr="000E5698">
        <w:rPr>
          <w:rStyle w:val="HTMLCode"/>
          <w:rFonts w:ascii="Times New Roman" w:hAnsi="Times New Roman" w:cs="Times New Roman"/>
          <w:sz w:val="24"/>
          <w:szCs w:val="24"/>
        </w:rPr>
        <w:t>*</w:t>
      </w:r>
      <w:r w:rsidRPr="000E5698">
        <w:rPr>
          <w:rFonts w:ascii="Times New Roman" w:hAnsi="Times New Roman" w:cs="Times New Roman"/>
          <w:sz w:val="24"/>
          <w:szCs w:val="24"/>
        </w:rPr>
        <w:t xml:space="preserve"> can be used to display variables that match a pattern</w:t>
      </w:r>
    </w:p>
    <w:p w:rsidR="00BE23BC" w:rsidRPr="000E5698" w:rsidRDefault="00BE23BC" w:rsidP="000E569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BM455221"/>
      <w:bookmarkEnd w:id="3"/>
      <w:r w:rsidRPr="000E5698">
        <w:rPr>
          <w:rFonts w:ascii="Times New Roman" w:hAnsi="Times New Roman" w:cs="Times New Roman"/>
          <w:sz w:val="24"/>
          <w:szCs w:val="24"/>
        </w:rPr>
        <w:t xml:space="preserve">s = whos(...) </w:t>
      </w:r>
      <w:bookmarkStart w:id="4" w:name="BM455222"/>
      <w:bookmarkEnd w:id="4"/>
      <w:r w:rsidRPr="000E5698">
        <w:rPr>
          <w:rFonts w:ascii="Times New Roman" w:hAnsi="Times New Roman" w:cs="Times New Roman"/>
          <w:sz w:val="24"/>
          <w:szCs w:val="24"/>
        </w:rPr>
        <w:t>returns a structure with these fields</w:t>
      </w:r>
    </w:p>
    <w:p w:rsidR="00BE23BC" w:rsidRPr="000E5698" w:rsidRDefault="00BE23BC" w:rsidP="000E56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BM458695"/>
      <w:bookmarkEnd w:id="5"/>
      <w:r w:rsidRPr="000E5698">
        <w:rPr>
          <w:rFonts w:ascii="Times New Roman" w:hAnsi="Times New Roman" w:cs="Times New Roman"/>
          <w:sz w:val="24"/>
          <w:szCs w:val="24"/>
        </w:rPr>
        <w:t>name     variable name</w:t>
      </w:r>
    </w:p>
    <w:p w:rsidR="00BE23BC" w:rsidRPr="000E5698" w:rsidRDefault="00BE23BC" w:rsidP="000E56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BM458701"/>
      <w:bookmarkEnd w:id="6"/>
      <w:r w:rsidRPr="000E5698">
        <w:rPr>
          <w:rFonts w:ascii="Times New Roman" w:hAnsi="Times New Roman" w:cs="Times New Roman"/>
          <w:sz w:val="24"/>
          <w:szCs w:val="24"/>
        </w:rPr>
        <w:t xml:space="preserve">size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5698">
        <w:rPr>
          <w:rFonts w:ascii="Times New Roman" w:hAnsi="Times New Roman" w:cs="Times New Roman"/>
          <w:sz w:val="24"/>
          <w:szCs w:val="24"/>
        </w:rPr>
        <w:t>variable size</w:t>
      </w:r>
    </w:p>
    <w:p w:rsidR="00BE23BC" w:rsidRPr="000E5698" w:rsidRDefault="00BE23BC" w:rsidP="000E56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" w:name="BM458696"/>
      <w:bookmarkEnd w:id="7"/>
      <w:r w:rsidRPr="000E5698">
        <w:rPr>
          <w:rFonts w:ascii="Times New Roman" w:hAnsi="Times New Roman" w:cs="Times New Roman"/>
          <w:sz w:val="24"/>
          <w:szCs w:val="24"/>
        </w:rPr>
        <w:t xml:space="preserve">bytes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98">
        <w:rPr>
          <w:rFonts w:ascii="Times New Roman" w:hAnsi="Times New Roman" w:cs="Times New Roman"/>
          <w:sz w:val="24"/>
          <w:szCs w:val="24"/>
        </w:rPr>
        <w:t>number of bytes allocated for the array</w:t>
      </w:r>
    </w:p>
    <w:p w:rsidR="00BE23BC" w:rsidRPr="000E5698" w:rsidRDefault="00BE23BC" w:rsidP="000E56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" w:name="BM458697"/>
      <w:bookmarkEnd w:id="8"/>
      <w:r w:rsidRPr="000E5698">
        <w:rPr>
          <w:rFonts w:ascii="Times New Roman" w:hAnsi="Times New Roman" w:cs="Times New Roman"/>
          <w:sz w:val="24"/>
          <w:szCs w:val="24"/>
        </w:rPr>
        <w:t xml:space="preserve">class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98">
        <w:rPr>
          <w:rFonts w:ascii="Times New Roman" w:hAnsi="Times New Roman" w:cs="Times New Roman"/>
          <w:sz w:val="24"/>
          <w:szCs w:val="24"/>
        </w:rPr>
        <w:t>class of variable</w:t>
      </w:r>
    </w:p>
    <w:p w:rsidR="00BE23BC" w:rsidRPr="000E5698" w:rsidRDefault="00BE23BC" w:rsidP="000E569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3BC" w:rsidRDefault="00BE23BC" w:rsidP="0076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23BC" w:rsidRPr="002D29FC" w:rsidRDefault="00BE23BC" w:rsidP="0076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FOLLOWED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E23BC" w:rsidRPr="002D29FC" w:rsidRDefault="00BE23BC" w:rsidP="0076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3BC" w:rsidRPr="002D29FC" w:rsidRDefault="00BE23BC" w:rsidP="00765BB3">
      <w:pPr>
        <w:jc w:val="both"/>
        <w:rPr>
          <w:rFonts w:ascii="Times New Roman" w:hAnsi="Times New Roman" w:cs="Times New Roman"/>
          <w:sz w:val="24"/>
          <w:szCs w:val="24"/>
        </w:rPr>
      </w:pPr>
      <w:r w:rsidRPr="002D29F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Read the given audio file</w:t>
      </w:r>
      <w:r w:rsidRPr="002D29FC">
        <w:rPr>
          <w:rFonts w:ascii="Times New Roman" w:hAnsi="Times New Roman" w:cs="Times New Roman"/>
          <w:sz w:val="24"/>
          <w:szCs w:val="24"/>
        </w:rPr>
        <w:t>.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 the values of its sampling rate and bit resolution</w:t>
      </w:r>
      <w:r w:rsidRPr="002D29FC">
        <w:rPr>
          <w:rFonts w:ascii="Times New Roman" w:hAnsi="Times New Roman" w:cs="Times New Roman"/>
          <w:sz w:val="24"/>
          <w:szCs w:val="24"/>
        </w:rPr>
        <w:t>.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Using the “whos” command, print the various parameters of the audio signal.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3BC" w:rsidRDefault="00BE23BC" w:rsidP="00765B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23BC" w:rsidRDefault="00BE23BC" w:rsidP="00765B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23BC" w:rsidRDefault="00BE23BC" w:rsidP="00765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parameters are displayed:-</w:t>
      </w:r>
    </w:p>
    <w:p w:rsidR="00BE23BC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3BC" w:rsidRPr="009A09A0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A0">
        <w:rPr>
          <w:rFonts w:ascii="Times New Roman" w:hAnsi="Times New Roman" w:cs="Times New Roman"/>
          <w:sz w:val="24"/>
          <w:szCs w:val="24"/>
        </w:rPr>
        <w:t xml:space="preserve">Name           Size             Bytes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9A0">
        <w:rPr>
          <w:rFonts w:ascii="Times New Roman" w:hAnsi="Times New Roman" w:cs="Times New Roman"/>
          <w:sz w:val="24"/>
          <w:szCs w:val="24"/>
        </w:rPr>
        <w:t xml:space="preserve">Class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23BC" w:rsidRPr="009A09A0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A0">
        <w:rPr>
          <w:rFonts w:ascii="Times New Roman" w:hAnsi="Times New Roman" w:cs="Times New Roman"/>
          <w:sz w:val="24"/>
          <w:szCs w:val="24"/>
        </w:rPr>
        <w:t xml:space="preserve">  Fs             1x1                  8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A09A0">
        <w:rPr>
          <w:rFonts w:ascii="Times New Roman" w:hAnsi="Times New Roman" w:cs="Times New Roman"/>
          <w:sz w:val="24"/>
          <w:szCs w:val="24"/>
        </w:rPr>
        <w:t xml:space="preserve">double              </w:t>
      </w:r>
    </w:p>
    <w:p w:rsidR="00BE23BC" w:rsidRPr="000E5698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52D77">
        <w:rPr>
          <w:rFonts w:ascii="Times New Roman" w:hAnsi="Times New Roman" w:cs="Times New Roman"/>
          <w:sz w:val="24"/>
          <w:szCs w:val="24"/>
        </w:rPr>
        <w:t xml:space="preserve">  </w:t>
      </w:r>
      <w:r w:rsidRPr="000E5698">
        <w:rPr>
          <w:rFonts w:ascii="Times New Roman" w:hAnsi="Times New Roman" w:cs="Times New Roman"/>
          <w:sz w:val="24"/>
          <w:szCs w:val="24"/>
          <w:lang w:val="fr-FR"/>
        </w:rPr>
        <w:t xml:space="preserve">fs              1x1                  8                double              </w:t>
      </w:r>
    </w:p>
    <w:p w:rsidR="00BE23BC" w:rsidRPr="000E5698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5698">
        <w:rPr>
          <w:rFonts w:ascii="Times New Roman" w:hAnsi="Times New Roman" w:cs="Times New Roman"/>
          <w:sz w:val="24"/>
          <w:szCs w:val="24"/>
          <w:lang w:val="fr-FR"/>
        </w:rPr>
        <w:t xml:space="preserve">  nbits         1x1                  8                double              </w:t>
      </w:r>
    </w:p>
    <w:p w:rsidR="00BE23BC" w:rsidRPr="000E5698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5698">
        <w:rPr>
          <w:rFonts w:ascii="Times New Roman" w:hAnsi="Times New Roman" w:cs="Times New Roman"/>
          <w:sz w:val="24"/>
          <w:szCs w:val="24"/>
          <w:lang w:val="fr-FR"/>
        </w:rPr>
        <w:t xml:space="preserve">  opts          1x1                916              struct              </w:t>
      </w:r>
    </w:p>
    <w:p w:rsidR="00BE23BC" w:rsidRPr="000E5698" w:rsidRDefault="00BE23BC" w:rsidP="00765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5698">
        <w:rPr>
          <w:rFonts w:ascii="Times New Roman" w:hAnsi="Times New Roman" w:cs="Times New Roman"/>
          <w:sz w:val="24"/>
          <w:szCs w:val="24"/>
          <w:lang w:val="fr-FR"/>
        </w:rPr>
        <w:t xml:space="preserve">  y           50000x1           400000         double              </w:t>
      </w:r>
    </w:p>
    <w:p w:rsidR="00BE23BC" w:rsidRPr="000E5698" w:rsidRDefault="00BE23BC">
      <w:pPr>
        <w:rPr>
          <w:lang w:val="fr-FR"/>
        </w:rPr>
      </w:pPr>
    </w:p>
    <w:sectPr w:rsidR="00BE23BC" w:rsidRPr="000E5698" w:rsidSect="004A29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D83"/>
    <w:multiLevelType w:val="multilevel"/>
    <w:tmpl w:val="583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B3"/>
    <w:rsid w:val="000348C4"/>
    <w:rsid w:val="000E5698"/>
    <w:rsid w:val="0022170E"/>
    <w:rsid w:val="00256F45"/>
    <w:rsid w:val="00280A8F"/>
    <w:rsid w:val="002D29FC"/>
    <w:rsid w:val="0033186F"/>
    <w:rsid w:val="003345D6"/>
    <w:rsid w:val="00352D77"/>
    <w:rsid w:val="004A29E7"/>
    <w:rsid w:val="00537D67"/>
    <w:rsid w:val="005A22F0"/>
    <w:rsid w:val="005A3ABD"/>
    <w:rsid w:val="00676B9B"/>
    <w:rsid w:val="006F782C"/>
    <w:rsid w:val="0071279D"/>
    <w:rsid w:val="00765BB3"/>
    <w:rsid w:val="00963E3B"/>
    <w:rsid w:val="00980A0A"/>
    <w:rsid w:val="009A09A0"/>
    <w:rsid w:val="009E78FC"/>
    <w:rsid w:val="009E7C04"/>
    <w:rsid w:val="00A35800"/>
    <w:rsid w:val="00AD4B23"/>
    <w:rsid w:val="00AF64F5"/>
    <w:rsid w:val="00B74797"/>
    <w:rsid w:val="00BE23BC"/>
    <w:rsid w:val="00DD79A7"/>
    <w:rsid w:val="00E513A8"/>
    <w:rsid w:val="00E557A2"/>
    <w:rsid w:val="00E57F41"/>
    <w:rsid w:val="00E8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9A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0E569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E5698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4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193</Words>
  <Characters>1104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Garimav</cp:lastModifiedBy>
  <cp:revision>14</cp:revision>
  <dcterms:created xsi:type="dcterms:W3CDTF">2012-08-21T06:11:00Z</dcterms:created>
  <dcterms:modified xsi:type="dcterms:W3CDTF">2012-09-24T07:46:00Z</dcterms:modified>
</cp:coreProperties>
</file>