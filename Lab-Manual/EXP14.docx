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D9" w:rsidRPr="00F55E64" w:rsidRDefault="00F800D9" w:rsidP="00F55E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NO:- 14</w:t>
      </w:r>
    </w:p>
    <w:p w:rsidR="00F800D9" w:rsidRPr="00F55E64" w:rsidRDefault="00F800D9" w:rsidP="00F55E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Pr="00F857C8" w:rsidRDefault="00F800D9" w:rsidP="000F2B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7729">
        <w:rPr>
          <w:rFonts w:ascii="Times New Roman" w:hAnsi="Times New Roman" w:cs="Times New Roman"/>
          <w:b/>
          <w:bCs/>
          <w:sz w:val="28"/>
          <w:szCs w:val="28"/>
          <w:u w:val="single"/>
        </w:rPr>
        <w:t>AIM:-</w:t>
      </w:r>
      <w:r w:rsidRPr="00C0772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857C8">
        <w:rPr>
          <w:rFonts w:ascii="Times New Roman" w:hAnsi="Times New Roman" w:cs="Times New Roman"/>
          <w:sz w:val="24"/>
          <w:szCs w:val="24"/>
        </w:rPr>
        <w:t>To play an audio file with certain duration</w:t>
      </w:r>
    </w:p>
    <w:p w:rsidR="00F800D9" w:rsidRPr="00F857C8" w:rsidRDefault="00F800D9" w:rsidP="000F2B8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1) Play first</w:t>
      </w:r>
      <w:r w:rsidRPr="00F857C8">
        <w:rPr>
          <w:rFonts w:ascii="Times New Roman" w:hAnsi="Times New Roman" w:cs="Times New Roman"/>
          <w:sz w:val="24"/>
          <w:szCs w:val="24"/>
        </w:rPr>
        <w:t xml:space="preserve"> 2 seconds of audio</w:t>
      </w:r>
      <w:r>
        <w:rPr>
          <w:rFonts w:ascii="Times New Roman" w:hAnsi="Times New Roman" w:cs="Times New Roman"/>
          <w:sz w:val="24"/>
          <w:szCs w:val="24"/>
        </w:rPr>
        <w:t xml:space="preserve"> signal.</w:t>
      </w:r>
    </w:p>
    <w:p w:rsidR="00F800D9" w:rsidRPr="00F857C8" w:rsidRDefault="00F800D9" w:rsidP="000F2B8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857C8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7C8">
        <w:rPr>
          <w:rFonts w:ascii="Times New Roman" w:hAnsi="Times New Roman" w:cs="Times New Roman"/>
          <w:sz w:val="24"/>
          <w:szCs w:val="24"/>
        </w:rPr>
        <w:t>Add pause of 5 seconds</w:t>
      </w:r>
    </w:p>
    <w:p w:rsidR="00F800D9" w:rsidRPr="00693318" w:rsidRDefault="00F800D9" w:rsidP="000F2B8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857C8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857C8">
        <w:rPr>
          <w:rFonts w:ascii="Times New Roman" w:hAnsi="Times New Roman" w:cs="Times New Roman"/>
          <w:sz w:val="24"/>
          <w:szCs w:val="24"/>
        </w:rPr>
        <w:t>lay the last 1/3</w:t>
      </w:r>
      <w:r w:rsidRPr="00F857C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857C8">
        <w:rPr>
          <w:rFonts w:ascii="Times New Roman" w:hAnsi="Times New Roman" w:cs="Times New Roman"/>
          <w:sz w:val="24"/>
          <w:szCs w:val="24"/>
        </w:rPr>
        <w:t xml:space="preserve"> part of the audio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0D9" w:rsidRPr="00C07729" w:rsidRDefault="00F800D9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00D9" w:rsidRPr="00C07729" w:rsidRDefault="00F800D9" w:rsidP="00F55E6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TOOL USED</w:t>
      </w:r>
      <w:r w:rsidRPr="00BA48A4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C077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729">
        <w:rPr>
          <w:rFonts w:ascii="Times New Roman" w:hAnsi="Times New Roman" w:cs="Times New Roman"/>
          <w:sz w:val="28"/>
          <w:szCs w:val="28"/>
        </w:rPr>
        <w:t xml:space="preserve"> </w:t>
      </w:r>
      <w:r w:rsidRPr="00F857C8">
        <w:rPr>
          <w:rFonts w:ascii="Times New Roman" w:hAnsi="Times New Roman" w:cs="Times New Roman"/>
          <w:sz w:val="24"/>
          <w:szCs w:val="24"/>
        </w:rPr>
        <w:t xml:space="preserve">MATLAB 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F800D9" w:rsidRPr="00C07729" w:rsidRDefault="00F800D9" w:rsidP="00F55E6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800D9" w:rsidRDefault="00F800D9" w:rsidP="00F55E6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:rsidR="00F800D9" w:rsidRDefault="00F800D9" w:rsidP="00F55E6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Pr="00BA48A4" w:rsidRDefault="00F800D9" w:rsidP="00BA48A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8A4">
        <w:rPr>
          <w:rFonts w:ascii="Times New Roman" w:hAnsi="Times New Roman" w:cs="Times New Roman"/>
          <w:sz w:val="24"/>
          <w:szCs w:val="24"/>
        </w:rPr>
        <w:t>Clipping of the audio signal is also possible using MATLAB. We can select (or clip) a certain portion of the full length audio signal. The pause is added by using following command:</w:t>
      </w:r>
    </w:p>
    <w:p w:rsidR="00F800D9" w:rsidRPr="00BA48A4" w:rsidRDefault="00F800D9" w:rsidP="00BA48A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0D9" w:rsidRPr="00BA48A4" w:rsidRDefault="00F800D9" w:rsidP="00BA48A4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A48A4">
        <w:rPr>
          <w:rFonts w:ascii="Times New Roman" w:hAnsi="Times New Roman" w:cs="Times New Roman"/>
          <w:sz w:val="24"/>
          <w:szCs w:val="24"/>
        </w:rPr>
        <w:t>ause (time duration);</w:t>
      </w:r>
    </w:p>
    <w:p w:rsidR="00F800D9" w:rsidRPr="00BA48A4" w:rsidRDefault="00F800D9" w:rsidP="00BA48A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0D9" w:rsidRPr="00BA48A4" w:rsidRDefault="00F800D9" w:rsidP="00BA48A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8A4">
        <w:rPr>
          <w:rStyle w:val="HTMLCode"/>
          <w:rFonts w:ascii="Times New Roman" w:hAnsi="Times New Roman" w:cs="Times New Roman"/>
          <w:sz w:val="24"/>
          <w:szCs w:val="24"/>
        </w:rPr>
        <w:t xml:space="preserve">Pause (time duration) </w:t>
      </w:r>
      <w:bookmarkStart w:id="0" w:name="BM920833"/>
      <w:bookmarkEnd w:id="0"/>
      <w:r w:rsidRPr="00BA48A4">
        <w:rPr>
          <w:rFonts w:ascii="Times New Roman" w:hAnsi="Times New Roman" w:cs="Times New Roman"/>
          <w:sz w:val="24"/>
          <w:szCs w:val="24"/>
        </w:rPr>
        <w:t xml:space="preserve">pauses execution for </w:t>
      </w:r>
      <w:r w:rsidRPr="00BA48A4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BA48A4">
        <w:rPr>
          <w:rFonts w:ascii="Times New Roman" w:hAnsi="Times New Roman" w:cs="Times New Roman"/>
          <w:sz w:val="24"/>
          <w:szCs w:val="24"/>
        </w:rPr>
        <w:t xml:space="preserve"> seconds before continuing; where </w:t>
      </w:r>
      <w:r w:rsidRPr="00BA48A4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BA48A4">
        <w:rPr>
          <w:rFonts w:ascii="Times New Roman" w:hAnsi="Times New Roman" w:cs="Times New Roman"/>
          <w:sz w:val="24"/>
          <w:szCs w:val="24"/>
        </w:rPr>
        <w:t xml:space="preserve"> can be any real number. The resolution of the clock is platform specific. A fractional pause of 0.01 seconds should be supported on most platforms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00D9" w:rsidRPr="00BA48A4" w:rsidRDefault="00F800D9" w:rsidP="00F55E6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Pr="000F2B83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2B83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TEPS</w:t>
      </w:r>
      <w:r w:rsidRPr="000F2B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OLLOWED</w:t>
      </w:r>
      <w:r w:rsidRPr="000F2B83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F800D9" w:rsidRPr="000F2B83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0D9" w:rsidRPr="000F2B83" w:rsidRDefault="00F800D9" w:rsidP="000F2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Read, play and plot the original audio file.</w:t>
      </w:r>
    </w:p>
    <w:p w:rsidR="00F800D9" w:rsidRPr="000F2B83" w:rsidRDefault="00F800D9" w:rsidP="000F2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Calculate the total duration of the audio signal.</w:t>
      </w:r>
    </w:p>
    <w:p w:rsidR="00F800D9" w:rsidRPr="000F2B83" w:rsidRDefault="00F800D9" w:rsidP="000F2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Find the number of samples present in first 2 seconds.</w:t>
      </w:r>
    </w:p>
    <w:p w:rsidR="00F800D9" w:rsidRPr="000F2B83" w:rsidRDefault="00F800D9" w:rsidP="000F2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Play and plot the audio file up to that number of samples.</w:t>
      </w:r>
    </w:p>
    <w:p w:rsidR="00F800D9" w:rsidRPr="000F2B83" w:rsidRDefault="00F800D9" w:rsidP="000F2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Add a pause of say 5 seconds</w:t>
      </w:r>
    </w:p>
    <w:p w:rsidR="00F800D9" w:rsidRPr="000F2B83" w:rsidRDefault="00F800D9" w:rsidP="000F2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Calculate total number of samples in full length signal.</w:t>
      </w:r>
    </w:p>
    <w:p w:rsidR="00F800D9" w:rsidRPr="000F2B83" w:rsidRDefault="00F800D9" w:rsidP="000F2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Play and plot last 1/3</w:t>
      </w:r>
      <w:r w:rsidRPr="000F2B8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F2B83">
        <w:rPr>
          <w:rFonts w:ascii="Times New Roman" w:hAnsi="Times New Roman" w:cs="Times New Roman"/>
          <w:sz w:val="24"/>
          <w:szCs w:val="24"/>
        </w:rPr>
        <w:t xml:space="preserve"> number of samples.</w:t>
      </w:r>
    </w:p>
    <w:p w:rsidR="00F800D9" w:rsidRPr="000F2B83" w:rsidRDefault="00F800D9" w:rsidP="000F2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0D9" w:rsidRDefault="00F800D9" w:rsidP="000F2B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Default="00F800D9" w:rsidP="000F2B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Pr="000F2B83" w:rsidRDefault="00F800D9" w:rsidP="000F2B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2B83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:rsidR="00F800D9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AB53F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63.5pt;height:254.25pt;visibility:visible">
            <v:imagedata r:id="rId7" o:title=""/>
          </v:shape>
        </w:pict>
      </w:r>
    </w:p>
    <w:p w:rsidR="00F800D9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:rsidR="00F800D9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Last 1/3</w:t>
      </w:r>
      <w:r w:rsidRPr="004D353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vertAlign w:val="superscript"/>
        </w:rPr>
        <w:t>rd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part:</w:t>
      </w:r>
    </w:p>
    <w:p w:rsidR="00F800D9" w:rsidRPr="000F2B83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3F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pict>
          <v:shape id="Picture 1" o:spid="_x0000_i1026" type="#_x0000_t75" style="width:461.25pt;height:252pt;visibility:visible">
            <v:imagedata r:id="rId8" o:title=""/>
          </v:shape>
        </w:pict>
      </w:r>
    </w:p>
    <w:p w:rsidR="00F800D9" w:rsidRPr="000F2B83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83">
        <w:rPr>
          <w:rFonts w:ascii="Times New Roman" w:hAnsi="Times New Roman" w:cs="Times New Roman"/>
          <w:sz w:val="24"/>
          <w:szCs w:val="24"/>
        </w:rPr>
        <w:t>The audio signal is clipped successfully. The clipped signal is played and plotted. The results are verified according to the human auditory system.</w:t>
      </w:r>
    </w:p>
    <w:p w:rsidR="00F800D9" w:rsidRPr="000F2B83" w:rsidRDefault="00F800D9" w:rsidP="000F2B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00D9" w:rsidRPr="00C07729" w:rsidRDefault="00F800D9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Default="00F800D9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00D9" w:rsidRDefault="00F800D9" w:rsidP="002C029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Default="00F800D9" w:rsidP="00F55E6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00D9" w:rsidRDefault="00F800D9" w:rsidP="00F55E6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F800D9" w:rsidSect="005630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0D9" w:rsidRDefault="00F800D9" w:rsidP="00417A88">
      <w:pPr>
        <w:spacing w:after="0" w:line="240" w:lineRule="auto"/>
      </w:pPr>
      <w:r>
        <w:separator/>
      </w:r>
    </w:p>
  </w:endnote>
  <w:endnote w:type="continuationSeparator" w:id="1">
    <w:p w:rsidR="00F800D9" w:rsidRDefault="00F800D9" w:rsidP="0041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0D9" w:rsidRDefault="00F800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0D9" w:rsidRDefault="00F800D9" w:rsidP="00417A88">
      <w:pPr>
        <w:spacing w:after="0" w:line="240" w:lineRule="auto"/>
      </w:pPr>
      <w:r>
        <w:separator/>
      </w:r>
    </w:p>
  </w:footnote>
  <w:footnote w:type="continuationSeparator" w:id="1">
    <w:p w:rsidR="00F800D9" w:rsidRDefault="00F800D9" w:rsidP="0041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0D9" w:rsidRDefault="00F800D9">
    <w:pPr>
      <w:pStyle w:val="Header"/>
    </w:pPr>
  </w:p>
  <w:p w:rsidR="00F800D9" w:rsidRDefault="00F800D9">
    <w:pPr>
      <w:pStyle w:val="Header"/>
    </w:pPr>
  </w:p>
  <w:p w:rsidR="00F800D9" w:rsidRDefault="00F800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602A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8675C"/>
    <w:multiLevelType w:val="hybridMultilevel"/>
    <w:tmpl w:val="725CD03E"/>
    <w:lvl w:ilvl="0" w:tplc="4A9837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A01D0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4573B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5E64"/>
    <w:rsid w:val="000364D3"/>
    <w:rsid w:val="000F2B83"/>
    <w:rsid w:val="001631D4"/>
    <w:rsid w:val="00185452"/>
    <w:rsid w:val="00190593"/>
    <w:rsid w:val="002C0298"/>
    <w:rsid w:val="00417A88"/>
    <w:rsid w:val="00470A1D"/>
    <w:rsid w:val="004D353C"/>
    <w:rsid w:val="0056300B"/>
    <w:rsid w:val="005A631C"/>
    <w:rsid w:val="005B6198"/>
    <w:rsid w:val="005F36F2"/>
    <w:rsid w:val="00693318"/>
    <w:rsid w:val="0073477E"/>
    <w:rsid w:val="00736A7A"/>
    <w:rsid w:val="0079024F"/>
    <w:rsid w:val="007E25EB"/>
    <w:rsid w:val="00A176D4"/>
    <w:rsid w:val="00AB53F0"/>
    <w:rsid w:val="00B24FA8"/>
    <w:rsid w:val="00B94396"/>
    <w:rsid w:val="00BA48A4"/>
    <w:rsid w:val="00BA5D9C"/>
    <w:rsid w:val="00C07729"/>
    <w:rsid w:val="00E40E7F"/>
    <w:rsid w:val="00E8472B"/>
    <w:rsid w:val="00EE0B7A"/>
    <w:rsid w:val="00F55E64"/>
    <w:rsid w:val="00F67A16"/>
    <w:rsid w:val="00F800D9"/>
    <w:rsid w:val="00F8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5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55E64"/>
    <w:rPr>
      <w:rFonts w:cs="Calibri"/>
    </w:rPr>
  </w:style>
  <w:style w:type="paragraph" w:styleId="ListParagraph">
    <w:name w:val="List Paragraph"/>
    <w:basedOn w:val="Normal"/>
    <w:uiPriority w:val="99"/>
    <w:qFormat/>
    <w:rsid w:val="00F55E6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2C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1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7A88"/>
  </w:style>
  <w:style w:type="paragraph" w:styleId="Footer">
    <w:name w:val="footer"/>
    <w:basedOn w:val="Normal"/>
    <w:link w:val="FooterChar"/>
    <w:uiPriority w:val="99"/>
    <w:semiHidden/>
    <w:rsid w:val="0041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7A88"/>
  </w:style>
  <w:style w:type="character" w:styleId="HTMLCode">
    <w:name w:val="HTML Code"/>
    <w:basedOn w:val="DefaultParagraphFont"/>
    <w:uiPriority w:val="99"/>
    <w:rsid w:val="00BA48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75</TotalTime>
  <Pages>3</Pages>
  <Words>179</Words>
  <Characters>1022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Garimav</cp:lastModifiedBy>
  <cp:revision>15</cp:revision>
  <dcterms:created xsi:type="dcterms:W3CDTF">2012-08-17T06:59:00Z</dcterms:created>
  <dcterms:modified xsi:type="dcterms:W3CDTF">2012-09-24T07:35:00Z</dcterms:modified>
</cp:coreProperties>
</file>